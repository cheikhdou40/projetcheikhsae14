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ableau Objectif"/>
      </w:tblPr>
      <w:tblGrid>
        <w:gridCol w:w="4706"/>
        <w:gridCol w:w="3600"/>
      </w:tblGrid>
      <w:tr w:rsidR="007A0F44" w:rsidRPr="00565B06" w14:paraId="010A2877" w14:textId="77777777" w:rsidTr="00856C6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4F0C08D" w14:textId="2ECE73E5" w:rsidR="007A0F44" w:rsidRPr="00565B06" w:rsidRDefault="00C470E9" w:rsidP="00856C67">
            <w:pPr>
              <w:pStyle w:val="Sous-titre"/>
            </w:pPr>
            <w:r>
              <w:rPr>
                <w:noProof/>
              </w:rPr>
              <w:drawing>
                <wp:inline distT="0" distB="0" distL="0" distR="0" wp14:anchorId="4140F1A8" wp14:editId="76897DDA">
                  <wp:extent cx="1645920" cy="1234440"/>
                  <wp:effectExtent l="0" t="0" r="0" b="3810"/>
                  <wp:docPr id="2" name="Image 2" descr="Une image contenant extérieur, herbe, ciel, ar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extérieur, herbe, ciel, arbre&#10;&#10;Description générée automatiquemen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317B884" w14:textId="02704B96" w:rsidR="007A0F44" w:rsidRDefault="002F2FDB" w:rsidP="00856C67">
            <w:pPr>
              <w:pStyle w:val="Coordonnes"/>
            </w:pPr>
            <w:sdt>
              <w:sdtPr>
                <w:alias w:val="Entrez l’adresse :"/>
                <w:tag w:val="Entrez l’adresse :"/>
                <w:id w:val="-989020281"/>
                <w:placeholder>
                  <w:docPart w:val="7ECCDE13D7F64EAE8C1584F63812998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01D25">
                  <w:t>6 rue Alexandre Roche</w:t>
                </w:r>
              </w:sdtContent>
            </w:sdt>
            <w:r w:rsidR="007A0F44">
              <w:rPr>
                <w:lang w:bidi="fr-FR"/>
              </w:rPr>
              <w:t xml:space="preserve"> 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0740BC5D" wp14:editId="25A2A4BF">
                      <wp:extent cx="118872" cy="118872"/>
                      <wp:effectExtent l="0" t="0" r="0" b="0"/>
                      <wp:docPr id="54" name="Icône Adresse" descr="Icône Adress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E69AFD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00E6AE3" w14:textId="35A03A51" w:rsidR="007A0F44" w:rsidRDefault="002F2FDB" w:rsidP="00856C67">
            <w:pPr>
              <w:pStyle w:val="Coordonnes"/>
            </w:pPr>
            <w:sdt>
              <w:sdtPr>
                <w:alias w:val="Entrez le numéro de téléphone :"/>
                <w:tag w:val="Entrez le numéro de téléphone :"/>
                <w:id w:val="381135673"/>
                <w:placeholder>
                  <w:docPart w:val="DC6BFF2290374956A852C2CEA47661E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01D25">
                  <w:t>06</w:t>
                </w:r>
                <w:r w:rsidR="00225EBE">
                  <w:t>52452275</w:t>
                </w:r>
              </w:sdtContent>
            </w:sdt>
            <w:r w:rsidR="007A0F44">
              <w:rPr>
                <w:lang w:bidi="fr-FR"/>
              </w:rPr>
              <w:t xml:space="preserve"> 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96D4550" wp14:editId="6B96EA62">
                      <wp:extent cx="109728" cy="109728"/>
                      <wp:effectExtent l="0" t="0" r="5080" b="5080"/>
                      <wp:docPr id="55" name="Icône Téléphone" descr="Icône de téléph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2FA2EF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4272C27" w14:textId="1236A6A4" w:rsidR="007A0F44" w:rsidRDefault="002F2FDB" w:rsidP="00856C67">
            <w:pPr>
              <w:pStyle w:val="Coordonnes"/>
            </w:pPr>
            <w:sdt>
              <w:sdtPr>
                <w:alias w:val="Entrez l’adresse de courrier :"/>
                <w:tag w:val="Entrez l’adresse de courrier :"/>
                <w:id w:val="479813182"/>
                <w:placeholder>
                  <w:docPart w:val="86095E8EDA56440A8F056B0653492F5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01D25">
                  <w:t>Cheikh</w:t>
                </w:r>
                <w:r w:rsidR="00EB1BC5">
                  <w:t>dou40@gmail.com</w:t>
                </w:r>
              </w:sdtContent>
            </w:sdt>
            <w:r w:rsidR="007A0F44">
              <w:rPr>
                <w:lang w:bidi="fr-FR"/>
              </w:rPr>
              <w:t xml:space="preserve">  </w:t>
            </w:r>
            <w:r w:rsidR="007A0F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050BF1E" wp14:editId="17AA97E2">
                      <wp:extent cx="137160" cy="91440"/>
                      <wp:effectExtent l="0" t="0" r="0" b="3810"/>
                      <wp:docPr id="56" name="Forme libre 5" descr="Icône d’e-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653EEC" id="Forme libre 5" o:spid="_x0000_s1026" alt="Icône d’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DD5BC05" w14:textId="77777777" w:rsidR="007A0F44" w:rsidRDefault="002F2FDB" w:rsidP="00856C67">
            <w:pPr>
              <w:pStyle w:val="Coordonnes"/>
            </w:pPr>
            <w:sdt>
              <w:sdtPr>
                <w:alias w:val="Entrez votre profil LinkedIn :"/>
                <w:tag w:val="Entrez votre profil LinkedIn :"/>
                <w:id w:val="-1253892234"/>
                <w:placeholder>
                  <w:docPart w:val="6A89EEB94D3040C6AE173C38F6C3E21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fr-FR"/>
                  </w:rPr>
                  <w:t>Profil LinkedIn</w:t>
                </w:r>
              </w:sdtContent>
            </w:sdt>
            <w:r w:rsidR="007A0F44">
              <w:rPr>
                <w:lang w:bidi="fr-FR"/>
              </w:rPr>
              <w:t xml:space="preserve">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F7C4404" wp14:editId="06916A55">
                      <wp:extent cx="109728" cy="109728"/>
                      <wp:effectExtent l="0" t="0" r="5080" b="5080"/>
                      <wp:docPr id="57" name="Icône LinkedIn" descr="Icôn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61A459" id="Icône LinkedIn" o:spid="_x0000_s1026" alt="Icôn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B9AE9D9" w14:textId="065222E4" w:rsidR="007A0F44" w:rsidRPr="00565B06" w:rsidRDefault="002F2FDB" w:rsidP="00856C67">
            <w:pPr>
              <w:pStyle w:val="Coordonnes"/>
            </w:pPr>
            <w:sdt>
              <w:sdtPr>
                <w:alias w:val="Entrez votre adresse Twitter/Blog/Portfolio :"/>
                <w:tag w:val="Entrez votre adresse Twitter/Blog/Portfolio :"/>
                <w:id w:val="1198669372"/>
                <w:placeholder>
                  <w:docPart w:val="4BE49282BD274AA4BD4005C8CF3155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B01D25">
                  <w:t>Instagram</w:t>
                </w:r>
                <w:r w:rsidR="00D66CCF">
                  <w:t xml:space="preserve"> : Cheiikh</w:t>
                </w:r>
                <w:r w:rsidR="00B01D25">
                  <w:t xml:space="preserve"> </w:t>
                </w:r>
                <w:r w:rsidR="00D66CCF">
                  <w:t>Dieng</w:t>
                </w:r>
              </w:sdtContent>
            </w:sdt>
            <w:r w:rsidR="007A0F44">
              <w:rPr>
                <w:lang w:bidi="fr-FR"/>
              </w:rPr>
              <w:t xml:space="preserve">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FEF2423" wp14:editId="13A8FF52">
                      <wp:extent cx="118872" cy="118872"/>
                      <wp:effectExtent l="0" t="0" r="0" b="0"/>
                      <wp:docPr id="58" name="Icône de site web" descr="Icône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46A812" id="Icône de site web" o:spid="_x0000_s1026" alt="Icône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eausimp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e premier tableau est le tableau de disposition pour le nom et les coordonnées. Le deuxième tableau est le tableau Objectif"/>
      </w:tblPr>
      <w:tblGrid>
        <w:gridCol w:w="710"/>
        <w:gridCol w:w="8302"/>
      </w:tblGrid>
      <w:tr w:rsidR="000E24AC" w:rsidRPr="00565B06" w14:paraId="74EC60D6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DBF0FCE" w14:textId="77777777" w:rsidR="000E24AC" w:rsidRPr="00565B06" w:rsidRDefault="00075B13" w:rsidP="009D0878">
            <w:pPr>
              <w:pStyle w:val="Icnes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2996D80C" wp14:editId="5557A85B">
                      <wp:extent cx="274320" cy="274320"/>
                      <wp:effectExtent l="0" t="0" r="0" b="0"/>
                      <wp:docPr id="13" name="Objectif dans une icône circulaire" descr="Icône Objec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ercle de l’icône Objectif" descr="Cercl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gne horizontale supérieure de l’icône Objectif" descr="Ligne horizontale supérieur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gne horizontale centrale de l’icône Objectif" descr="Ligne horizontale central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gne horizontale inférieure de l’icône Objectif" descr="Ligne horizontale inférieur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E6D43" id="Objectif dans une icône circulaire" o:spid="_x0000_s1026" alt="Icône Objectif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tV2TqJoOAADgZQAADgAAAAAAAAAAAAAAAAAuAgAAZHJzL2Uyb0RvYy54bWxQSwEC&#10;LQAUAAYACAAAACEAGGrsh9kAAAADAQAADwAAAAAAAAAAAAAAAAD0EAAAZHJzL2Rvd25yZXYueG1s&#10;UEsFBgAAAAAEAAQA8wAAAPoRAAAAAA==&#10;">
                      <v:shape id="Cercle de l’icône Objectif" o:spid="_x0000_s1027" alt="Cercle de l’icône Objectif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gne horizontale supérieure de l’icône Objectif" o:spid="_x0000_s1028" alt="Ligne horizontale supérieure de l’icône Objectif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gne horizontale centrale de l’icône Objectif" o:spid="_x0000_s1029" alt="Ligne horizontale centrale de l’icône Objectif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gne horizontale inférieure de l’icône Objectif" o:spid="_x0000_s1030" alt="Ligne horizontale inférieure de l’icône Objectif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5CE42FB" w14:textId="77777777" w:rsidR="000E24AC" w:rsidRPr="00565B06" w:rsidRDefault="002F2FDB" w:rsidP="007850D1">
            <w:pPr>
              <w:pStyle w:val="Titre1"/>
              <w:outlineLvl w:val="0"/>
            </w:pPr>
            <w:sdt>
              <w:sdtPr>
                <w:alias w:val="Objectif :"/>
                <w:tag w:val="Objectif :"/>
                <w:id w:val="-376709012"/>
                <w:placeholder>
                  <w:docPart w:val="2BCC318FCFF246A38C6D143A3B19EBA4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fr-FR"/>
                  </w:rPr>
                  <w:t>Objectif</w:t>
                </w:r>
              </w:sdtContent>
            </w:sdt>
          </w:p>
        </w:tc>
      </w:tr>
    </w:tbl>
    <w:p w14:paraId="2B4BE0CA" w14:textId="2D83425E" w:rsidR="00A77B4D" w:rsidRPr="00565B06" w:rsidRDefault="004838BE" w:rsidP="007850D1">
      <w:r>
        <w:t>Etudiant sénégalais en première année Réseaux et Télécommunications à l’IUT de Roanne. Passionné par les technologies et attentif dans le cadre du travail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717"/>
        <w:gridCol w:w="8295"/>
      </w:tblGrid>
      <w:tr w:rsidR="00A77B4D" w:rsidRPr="00565B06" w14:paraId="2F6D1AA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8FB605B" w14:textId="77777777" w:rsidR="00A77B4D" w:rsidRPr="00565B06" w:rsidRDefault="00075B13" w:rsidP="00075B13">
            <w:pPr>
              <w:pStyle w:val="Icnes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4848C3D4" wp14:editId="2A8D825F">
                      <wp:extent cx="274320" cy="274320"/>
                      <wp:effectExtent l="0" t="0" r="0" b="0"/>
                      <wp:docPr id="18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1D5EC1" id="Formation dans une icône circulaire" o:spid="_x0000_s1026" alt="Icône Formati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">
                      <v:shape id="Cercle de l’icône Formation" o:spid="_x0000_s1027" alt="Cercle de l’icône Formatio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o:spid="_x0000_s1028" alt="Symbole de l’icône Formatio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EAC34A8" w14:textId="77777777" w:rsidR="00A77B4D" w:rsidRPr="00565B06" w:rsidRDefault="002F2FDB" w:rsidP="002146F8">
            <w:pPr>
              <w:pStyle w:val="Titre1"/>
              <w:outlineLvl w:val="0"/>
            </w:pPr>
            <w:sdt>
              <w:sdtPr>
                <w:alias w:val="Formation :"/>
                <w:tag w:val="Formation :"/>
                <w:id w:val="1586649636"/>
                <w:placeholder>
                  <w:docPart w:val="BF2E78837D5941EBBCBEC8EB2E638C2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fr-FR"/>
                  </w:rPr>
                  <w:t>Formation</w:t>
                </w:r>
              </w:sdtContent>
            </w:sdt>
          </w:p>
        </w:tc>
      </w:tr>
    </w:tbl>
    <w:p w14:paraId="07A52C41" w14:textId="590A242A" w:rsidR="007C0E0E" w:rsidRPr="00565B06" w:rsidRDefault="008E193F" w:rsidP="00B47E1E">
      <w:pPr>
        <w:pStyle w:val="Titre2"/>
      </w:pPr>
      <w:r>
        <w:t>Baccalauréat</w:t>
      </w:r>
      <w:r w:rsidR="007C0E0E" w:rsidRPr="00565B06">
        <w:rPr>
          <w:lang w:bidi="fr-FR"/>
        </w:rPr>
        <w:t xml:space="preserve"> | </w:t>
      </w:r>
      <w:r>
        <w:rPr>
          <w:rStyle w:val="Accentuation"/>
        </w:rPr>
        <w:t>Lycée Banque Islamique</w:t>
      </w:r>
    </w:p>
    <w:p w14:paraId="669F5F13" w14:textId="1DE5C061" w:rsidR="007C0E0E" w:rsidRPr="00565B06" w:rsidRDefault="001E4068" w:rsidP="004F199F">
      <w:pPr>
        <w:pStyle w:val="Titre3"/>
      </w:pPr>
      <w:r>
        <w:t>SEPTEMBRE 201</w:t>
      </w:r>
      <w:r w:rsidR="00DD0A60">
        <w:t>6</w:t>
      </w:r>
      <w:r w:rsidR="007C0E0E" w:rsidRPr="00565B06">
        <w:rPr>
          <w:lang w:bidi="fr-FR"/>
        </w:rPr>
        <w:t xml:space="preserve"> – </w:t>
      </w:r>
      <w:r>
        <w:t>JUILLET 2019</w:t>
      </w:r>
    </w:p>
    <w:p w14:paraId="0B0F5537" w14:textId="4D0E9C64" w:rsidR="000E24AC" w:rsidRPr="00DD0A60" w:rsidRDefault="00DD0A60" w:rsidP="007850D1">
      <w:r>
        <w:t>Sélectionné parmi les 15 meilleures élèves de la seconde qui doivent aller en Terminal S</w:t>
      </w:r>
      <w:r>
        <w:rPr>
          <w:vertAlign w:val="subscript"/>
        </w:rPr>
        <w:t>1</w:t>
      </w:r>
    </w:p>
    <w:p w14:paraId="6644D560" w14:textId="703DF967" w:rsidR="007C0E0E" w:rsidRPr="00565B06" w:rsidRDefault="008E193F" w:rsidP="00B47E1E">
      <w:pPr>
        <w:pStyle w:val="Titre2"/>
      </w:pPr>
      <w:r>
        <w:t>BFEM</w:t>
      </w:r>
      <w:r w:rsidR="007C0E0E" w:rsidRPr="00565B06">
        <w:rPr>
          <w:lang w:bidi="fr-FR"/>
        </w:rPr>
        <w:t xml:space="preserve"> | </w:t>
      </w:r>
      <w:r>
        <w:rPr>
          <w:rStyle w:val="Accentuation"/>
        </w:rPr>
        <w:t>CEM Ndiarka Diagne</w:t>
      </w:r>
    </w:p>
    <w:p w14:paraId="79BABF21" w14:textId="73F19BFE" w:rsidR="007C0E0E" w:rsidRPr="00565B06" w:rsidRDefault="001E4068" w:rsidP="004F199F">
      <w:pPr>
        <w:pStyle w:val="Titre3"/>
      </w:pPr>
      <w:r>
        <w:t>Octobre 201</w:t>
      </w:r>
      <w:r w:rsidR="00DD0A60">
        <w:t>2</w:t>
      </w:r>
      <w:r w:rsidR="007C0E0E" w:rsidRPr="00565B06">
        <w:rPr>
          <w:lang w:bidi="fr-FR"/>
        </w:rPr>
        <w:t xml:space="preserve"> – </w:t>
      </w:r>
      <w:r>
        <w:t>JUILLET 2016</w:t>
      </w:r>
    </w:p>
    <w:p w14:paraId="0C434D7A" w14:textId="13613CFA" w:rsidR="007C0E0E" w:rsidRDefault="004838BE" w:rsidP="007C0E0E">
      <w:r>
        <w:t xml:space="preserve">Décoré comme meilleur élève </w:t>
      </w:r>
      <w:r w:rsidR="00DD0A60">
        <w:t>en 2012 après le premier semestre avec une moyenne annuelle de 16.65 et sorti deuxième du centre au BFEM</w:t>
      </w:r>
    </w:p>
    <w:p w14:paraId="3564F9EF" w14:textId="566FB4A7" w:rsidR="00881C53" w:rsidRPr="00565B06" w:rsidRDefault="00881C53" w:rsidP="00881C53">
      <w:pPr>
        <w:pStyle w:val="Titre2"/>
      </w:pPr>
      <w:r>
        <w:t>CFEE</w:t>
      </w:r>
      <w:r w:rsidRPr="00565B06">
        <w:rPr>
          <w:lang w:bidi="fr-FR"/>
        </w:rPr>
        <w:t xml:space="preserve"> | </w:t>
      </w:r>
      <w:r>
        <w:rPr>
          <w:rStyle w:val="Accentuation"/>
        </w:rPr>
        <w:t>Ecole Saint Abraham</w:t>
      </w:r>
    </w:p>
    <w:p w14:paraId="7DD51D1D" w14:textId="09B9B0B3" w:rsidR="00881C53" w:rsidRPr="00565B06" w:rsidRDefault="00881C53" w:rsidP="00881C53">
      <w:pPr>
        <w:pStyle w:val="Titre3"/>
      </w:pPr>
      <w:r>
        <w:t>SEPTEMBRE 2006</w:t>
      </w:r>
      <w:r w:rsidRPr="00565B06">
        <w:rPr>
          <w:lang w:bidi="fr-FR"/>
        </w:rPr>
        <w:t xml:space="preserve"> – </w:t>
      </w:r>
      <w:r>
        <w:t>JUIN 2012</w:t>
      </w:r>
    </w:p>
    <w:p w14:paraId="73CAD2D3" w14:textId="67060161" w:rsidR="00881C53" w:rsidRPr="00565B06" w:rsidRDefault="00881C53" w:rsidP="00881C53">
      <w:r>
        <w:t xml:space="preserve">Choisi parmi les 15 qui devaient représenter l’école aux jeux </w:t>
      </w:r>
      <w:r w:rsidR="00D66CCF">
        <w:t>Gusto</w:t>
      </w:r>
    </w:p>
    <w:p w14:paraId="146D04FC" w14:textId="77777777" w:rsidR="00881C53" w:rsidRPr="00565B06" w:rsidRDefault="00881C53" w:rsidP="007C0E0E"/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717"/>
        <w:gridCol w:w="8295"/>
      </w:tblGrid>
      <w:tr w:rsidR="005E088C" w:rsidRPr="00565B06" w14:paraId="5DBAE8A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CFFF7CC" w14:textId="77777777" w:rsidR="005E088C" w:rsidRPr="00565B06" w:rsidRDefault="00075B13" w:rsidP="00075B13">
            <w:pPr>
              <w:pStyle w:val="Icnes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11CF2EA3" wp14:editId="543CD890">
                      <wp:extent cx="274320" cy="274320"/>
                      <wp:effectExtent l="0" t="0" r="0" b="0"/>
                      <wp:docPr id="21" name="Expérience dans une icône circulaire" descr="Icône Expérienc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ercle de l’icône Expérience" descr="Cercle de l’icône Expérienc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e de l’icône Expérience" descr="Symbole de l’icône Expérienc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76ED33" id="Expérience dans une icône circulaire" o:spid="_x0000_s1026" alt="Icône Expérienc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A6Ie1SqBEA&#10;AOVjAAAOAAAAAAAAAAAAAAAAAC4CAABkcnMvZTJvRG9jLnhtbFBLAQItABQABgAIAAAAIQAYauyH&#10;2QAAAAMBAAAPAAAAAAAAAAAAAAAAAAIUAABkcnMvZG93bnJldi54bWxQSwUGAAAAAAQABADzAAAA&#10;CBUAAAAA&#10;">
                      <v:shape id="Cercle de l’icône Expérience" o:spid="_x0000_s1027" alt="Cercle de l’icône Expérienc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Expérience" o:spid="_x0000_s1028" alt="Symbole de l’icône Expérience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2D2029B" w14:textId="77777777" w:rsidR="005E088C" w:rsidRPr="00565B06" w:rsidRDefault="002F2FDB" w:rsidP="0004158B">
            <w:pPr>
              <w:pStyle w:val="Titre1"/>
              <w:outlineLvl w:val="0"/>
            </w:pPr>
            <w:sdt>
              <w:sdtPr>
                <w:alias w:val="Formation :"/>
                <w:tag w:val="Formation :"/>
                <w:id w:val="-2131392780"/>
                <w:placeholder>
                  <w:docPart w:val="256511BB9DDC41B39BE1C433623F4859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fr-FR"/>
                  </w:rPr>
                  <w:t>Expérience</w:t>
                </w:r>
              </w:sdtContent>
            </w:sdt>
          </w:p>
        </w:tc>
      </w:tr>
    </w:tbl>
    <w:p w14:paraId="667CEBB1" w14:textId="7FD2C747" w:rsidR="005E088C" w:rsidRPr="00565B06" w:rsidRDefault="00680432" w:rsidP="00B47E1E">
      <w:pPr>
        <w:pStyle w:val="Titre2"/>
      </w:pPr>
      <w:r>
        <w:t>Administrateur Systèmes et Réseaux</w:t>
      </w:r>
      <w:r w:rsidR="005E088C" w:rsidRPr="00565B06">
        <w:rPr>
          <w:lang w:bidi="fr-FR"/>
        </w:rPr>
        <w:t xml:space="preserve"> | </w:t>
      </w:r>
      <w:r>
        <w:t>Next Step IT</w:t>
      </w:r>
    </w:p>
    <w:p w14:paraId="616AE401" w14:textId="6F071A6E" w:rsidR="005E088C" w:rsidRPr="00565B06" w:rsidRDefault="00680432" w:rsidP="004F199F">
      <w:pPr>
        <w:pStyle w:val="Titre3"/>
      </w:pPr>
      <w:r>
        <w:t>JUILLET 2019</w:t>
      </w:r>
      <w:r w:rsidR="005E088C" w:rsidRPr="00565B06">
        <w:rPr>
          <w:lang w:bidi="fr-FR"/>
        </w:rPr>
        <w:t xml:space="preserve"> – </w:t>
      </w:r>
      <w:r>
        <w:t>JUILLET 2021</w:t>
      </w:r>
    </w:p>
    <w:p w14:paraId="5CB9DA1F" w14:textId="260982ED" w:rsidR="005E088C" w:rsidRPr="00565B06" w:rsidRDefault="00680432" w:rsidP="005E088C">
      <w:r>
        <w:sym w:font="Symbol" w:char="F0D8"/>
      </w:r>
      <w:r>
        <w:t xml:space="preserve"> Assurez l’installation, la configuration, le déploiement, la migration d’infrastructures informatiques dans le cadre de projets ; </w:t>
      </w:r>
      <w:r>
        <w:sym w:font="Symbol" w:char="F0D8"/>
      </w:r>
      <w:r>
        <w:t xml:space="preserve"> Maintenir les systèmes (applications et machines) en conditions opérationnelles ; </w:t>
      </w:r>
      <w:r>
        <w:sym w:font="Symbol" w:char="F0D8"/>
      </w:r>
      <w:r>
        <w:t xml:space="preserve"> Création des serveurs virtualisés avec VMware ESXi, vCenter, vSphere, Hyper-V; </w:t>
      </w:r>
      <w:r>
        <w:sym w:font="Symbol" w:char="F0D8"/>
      </w:r>
      <w:r>
        <w:t xml:space="preserve"> Etudier et mettre en œuvre les outils d'exploitation et d'administration ; </w:t>
      </w:r>
      <w:r>
        <w:sym w:font="Symbol" w:char="F0D8"/>
      </w:r>
      <w:r>
        <w:t xml:space="preserve"> Configurer et installer des équipements réseaux (switch, router, firewall, VPN) ; </w:t>
      </w:r>
      <w:r>
        <w:sym w:font="Symbol" w:char="F0D8"/>
      </w:r>
      <w:r>
        <w:t xml:space="preserve"> Administrer et assurer la gestion du parc informatique ; </w:t>
      </w:r>
      <w:r>
        <w:sym w:font="Symbol" w:char="F0D8"/>
      </w:r>
      <w:r>
        <w:t xml:space="preserve"> Analyser et répondre aux besoins des utilisateurs</w:t>
      </w:r>
    </w:p>
    <w:p w14:paraId="60F1B658" w14:textId="719E047D" w:rsidR="005E088C" w:rsidRPr="00565B06" w:rsidRDefault="00680432" w:rsidP="00B47E1E">
      <w:pPr>
        <w:pStyle w:val="Titre2"/>
      </w:pPr>
      <w:r>
        <w:t>Administrateur Systèmes et Réseaux</w:t>
      </w:r>
      <w:r w:rsidR="005E088C" w:rsidRPr="00565B06">
        <w:rPr>
          <w:lang w:bidi="fr-FR"/>
        </w:rPr>
        <w:t xml:space="preserve"> | </w:t>
      </w:r>
      <w:r>
        <w:t>Pyxis SA International</w:t>
      </w:r>
    </w:p>
    <w:p w14:paraId="33ED3B11" w14:textId="45CF1817" w:rsidR="005E088C" w:rsidRPr="00565B06" w:rsidRDefault="00680432" w:rsidP="004F199F">
      <w:pPr>
        <w:pStyle w:val="Titre3"/>
      </w:pPr>
      <w:r>
        <w:t>Juin 2017</w:t>
      </w:r>
      <w:r w:rsidR="005E088C" w:rsidRPr="00565B06">
        <w:rPr>
          <w:lang w:bidi="fr-FR"/>
        </w:rPr>
        <w:t xml:space="preserve"> – </w:t>
      </w:r>
      <w:r>
        <w:t>JUIN 2019</w:t>
      </w:r>
    </w:p>
    <w:p w14:paraId="2EFFC0A3" w14:textId="13F147DF" w:rsidR="005E088C" w:rsidRPr="00565B06" w:rsidRDefault="00680432" w:rsidP="005E088C">
      <w:r>
        <w:sym w:font="Symbol" w:char="F0D8"/>
      </w:r>
      <w:r>
        <w:t xml:space="preserve"> Configurer et faire évoluer le réseau LAN/WAN, </w:t>
      </w:r>
      <w:r>
        <w:sym w:font="Symbol" w:char="F0D8"/>
      </w:r>
      <w:r>
        <w:t xml:space="preserve"> Administrer, superviser et maintenir les serveurs de l'entreprise et des postes clients (Nagios, Centreon, System Center Configuration Manager (SCCM)), </w:t>
      </w:r>
      <w:r>
        <w:sym w:font="Symbol" w:char="F0D8"/>
      </w:r>
      <w:r>
        <w:t xml:space="preserve"> Maintenance des PC Windows, NT4, XP, Windows 7, des applications installées sur les postes clients, de la messagerie Outlook 2003/2007/2010 ; </w:t>
      </w:r>
      <w:r>
        <w:sym w:font="Symbol" w:char="F0D8"/>
      </w:r>
      <w:r>
        <w:t xml:space="preserve"> Création des (GPO) gestion stratégies de groupe; </w:t>
      </w:r>
      <w:r>
        <w:sym w:font="Symbol" w:char="F0D8"/>
      </w:r>
      <w:r>
        <w:t xml:space="preserve"> Administration et dépannage de Microsoft Exchange Server 2010 ; </w:t>
      </w:r>
      <w:r>
        <w:sym w:font="Symbol" w:char="F0D8"/>
      </w:r>
      <w:r>
        <w:t xml:space="preserve"> Administration des sites web de l'entreprise (Blog, Wiki, Media). </w:t>
      </w:r>
      <w:r>
        <w:sym w:font="Symbol" w:char="F0D8"/>
      </w:r>
      <w:r>
        <w:t xml:space="preserve"> Documenter les solutions mises en œuvre, </w:t>
      </w:r>
      <w:r>
        <w:sym w:font="Symbol" w:char="F0D8"/>
      </w:r>
      <w:r>
        <w:t xml:space="preserve"> Superviser et mettre à jour ces différents équipements.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717"/>
        <w:gridCol w:w="8295"/>
      </w:tblGrid>
      <w:tr w:rsidR="00143224" w:rsidRPr="00565B06" w14:paraId="60CE4D8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8DEF4E" w14:textId="77777777" w:rsidR="00143224" w:rsidRPr="00565B06" w:rsidRDefault="00075B13" w:rsidP="00075B13">
            <w:pPr>
              <w:pStyle w:val="Icnes"/>
            </w:pPr>
            <w:r w:rsidRPr="00565B06">
              <w:rPr>
                <w:noProof/>
                <w:lang w:bidi="fr-FR"/>
              </w:rPr>
              <w:lastRenderedPageBreak/>
              <mc:AlternateContent>
                <mc:Choice Requires="wpg">
                  <w:drawing>
                    <wp:inline distT="0" distB="0" distL="0" distR="0" wp14:anchorId="3D4CF2BD" wp14:editId="4C09221D">
                      <wp:extent cx="274320" cy="274320"/>
                      <wp:effectExtent l="0" t="0" r="0" b="0"/>
                      <wp:docPr id="24" name="Compétences dans une icône circulaire" descr="Icône Compétenc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ercle de l’icône Compétences" descr="Cercle de l’icône Compétenc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e de l’icône Compétences (1ère partie)" descr="Symbole de l’icône Compétences (1èr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e de l’icône Compétences (2ème partie)" descr="Symbole de l’icône Compétences (2ème partie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e de l’icône Compétences (3ème partie)" descr="Symbole de l’icône Compétences (3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e de l’icône Compétences (4ème partie)" descr="Symbole de l’icône Compétences (4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64C903" id="Compétences dans une icône circulaire" o:spid="_x0000_s1026" alt="Icône Compétenc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WDoMKaCEAAFLOAAAOAAAAAAAAAAAA&#10;AAAAAC4CAABkcnMvZTJvRG9jLnhtbFBLAQItABQABgAIAAAAIQAYauyH2QAAAAMBAAAPAAAAAAAA&#10;AAAAAAAAAMIjAABkcnMvZG93bnJldi54bWxQSwUGAAAAAAQABADzAAAAyCQAAAAA&#10;">
                      <v:shape id="Cercle de l’icône Compétences" o:spid="_x0000_s1027" alt="Cercle de l’icône Compétenc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Compétences (1ère partie)" o:spid="_x0000_s1028" alt="Symbole de l’icône Compétences (1ère partie)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e de l’icône Compétences (2ème partie)" o:spid="_x0000_s1029" alt="Symbole de l’icône Compétences (2ème partie)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e de l’icône Compétences (3ème partie)" o:spid="_x0000_s1030" alt="Symbole de l’icône Compétences (3ème partie)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e de l’icône Compétences (4ème partie)" o:spid="_x0000_s1031" alt="Symbole de l’icône Compétences (4ème partie)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4223EC0" w14:textId="77777777" w:rsidR="00143224" w:rsidRPr="00565B06" w:rsidRDefault="002F2FDB" w:rsidP="00AD6216">
            <w:pPr>
              <w:pStyle w:val="Titre1"/>
              <w:outlineLvl w:val="0"/>
            </w:pPr>
            <w:sdt>
              <w:sdtPr>
                <w:alias w:val="Compétences :"/>
                <w:tag w:val="Compétences :"/>
                <w:id w:val="-925109897"/>
                <w:placeholder>
                  <w:docPart w:val="97E2CF382CC6407C92925B07FD72910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fr-FR"/>
                  </w:rPr>
                  <w:t>Compétences</w:t>
                </w:r>
              </w:sdtContent>
            </w:sdt>
          </w:p>
        </w:tc>
      </w:tr>
    </w:tbl>
    <w:tbl>
      <w:tblPr>
        <w:tblStyle w:val="Grilledetableauclair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4129"/>
        <w:gridCol w:w="4177"/>
      </w:tblGrid>
      <w:tr w:rsidR="00143224" w:rsidRPr="00565B06" w14:paraId="3C267651" w14:textId="77777777" w:rsidTr="00565B06">
        <w:tc>
          <w:tcPr>
            <w:tcW w:w="4320" w:type="dxa"/>
          </w:tcPr>
          <w:p w14:paraId="6580FE98" w14:textId="74235EE5" w:rsidR="00143224" w:rsidRPr="00565B06" w:rsidRDefault="00B214C5" w:rsidP="00565B06">
            <w:pPr>
              <w:pStyle w:val="Listepuces"/>
              <w:spacing w:after="80"/>
            </w:pPr>
            <w:r>
              <w:t>Mathématiques 5/5</w:t>
            </w:r>
          </w:p>
          <w:p w14:paraId="4E27F162" w14:textId="77777777" w:rsidR="00316CE4" w:rsidRDefault="00B214C5" w:rsidP="00316CE4">
            <w:pPr>
              <w:pStyle w:val="Listepuces"/>
              <w:spacing w:after="80"/>
            </w:pPr>
            <w:r>
              <w:t>Réseaux 3/5</w:t>
            </w:r>
          </w:p>
          <w:p w14:paraId="20B40328" w14:textId="664CD8C4" w:rsidR="00B214C5" w:rsidRPr="00565B06" w:rsidRDefault="00B214C5" w:rsidP="00316CE4">
            <w:pPr>
              <w:pStyle w:val="Listepuces"/>
              <w:spacing w:after="80"/>
            </w:pPr>
            <w:r>
              <w:t>Virtualisation 3/5</w:t>
            </w:r>
          </w:p>
        </w:tc>
        <w:tc>
          <w:tcPr>
            <w:tcW w:w="4320" w:type="dxa"/>
            <w:tcMar>
              <w:left w:w="576" w:type="dxa"/>
            </w:tcMar>
          </w:tcPr>
          <w:p w14:paraId="34E9EBA0" w14:textId="7E8E32A9" w:rsidR="00143224" w:rsidRPr="00565B06" w:rsidRDefault="00B214C5" w:rsidP="00565B06">
            <w:pPr>
              <w:pStyle w:val="Listepuces"/>
              <w:spacing w:after="80"/>
            </w:pPr>
            <w:r>
              <w:t>Langues et communications  4/5</w:t>
            </w:r>
          </w:p>
          <w:p w14:paraId="0D0127A7" w14:textId="26590198" w:rsidR="00F904FC" w:rsidRPr="00565B06" w:rsidRDefault="00B214C5" w:rsidP="00565B06">
            <w:pPr>
              <w:pStyle w:val="Listepuces"/>
              <w:spacing w:after="80"/>
            </w:pPr>
            <w:r>
              <w:t>Physique 4/5</w:t>
            </w:r>
          </w:p>
          <w:p w14:paraId="005AF2EF" w14:textId="40BDB27E" w:rsidR="00F904FC" w:rsidRPr="00565B06" w:rsidRDefault="00B214C5" w:rsidP="00565B06">
            <w:pPr>
              <w:pStyle w:val="Listepuces"/>
              <w:spacing w:after="80"/>
            </w:pPr>
            <w:r>
              <w:t>Bonne communication écrite et orale</w:t>
            </w:r>
          </w:p>
        </w:tc>
      </w:tr>
    </w:tbl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705"/>
        <w:gridCol w:w="8307"/>
      </w:tblGrid>
      <w:tr w:rsidR="00AC7C34" w:rsidRPr="00565B06" w14:paraId="719DF7F7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A95E3CF" w14:textId="62EAB5F5" w:rsidR="00AC7C34" w:rsidRPr="00565B06" w:rsidRDefault="00AC7C34" w:rsidP="00075B13">
            <w:pPr>
              <w:pStyle w:val="Icnes"/>
            </w:pPr>
          </w:p>
        </w:tc>
        <w:tc>
          <w:tcPr>
            <w:tcW w:w="8649" w:type="dxa"/>
          </w:tcPr>
          <w:p w14:paraId="53515104" w14:textId="660DC93D" w:rsidR="00AC7C34" w:rsidRPr="00565B06" w:rsidRDefault="00AC7C34" w:rsidP="00AD6216">
            <w:pPr>
              <w:pStyle w:val="Titre1"/>
              <w:outlineLvl w:val="0"/>
            </w:pPr>
          </w:p>
        </w:tc>
      </w:tr>
    </w:tbl>
    <w:p w14:paraId="543EC60D" w14:textId="4E0A8B1A" w:rsidR="007A0F44" w:rsidRPr="00565B06" w:rsidRDefault="007A0F44" w:rsidP="00316CE4"/>
    <w:sectPr w:rsidR="007A0F44" w:rsidRPr="00565B06" w:rsidSect="00C35C81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9A13" w14:textId="77777777" w:rsidR="002F2FDB" w:rsidRDefault="002F2FDB" w:rsidP="00F534FB">
      <w:pPr>
        <w:spacing w:after="0"/>
      </w:pPr>
      <w:r>
        <w:separator/>
      </w:r>
    </w:p>
  </w:endnote>
  <w:endnote w:type="continuationSeparator" w:id="0">
    <w:p w14:paraId="21C0EC17" w14:textId="77777777" w:rsidR="002F2FDB" w:rsidRDefault="002F2FD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A09CD" w14:textId="77777777" w:rsidR="00056FE7" w:rsidRDefault="00056FE7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316CE4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BA0E" w14:textId="77777777" w:rsidR="002F2FDB" w:rsidRDefault="002F2FDB" w:rsidP="00F534FB">
      <w:pPr>
        <w:spacing w:after="0"/>
      </w:pPr>
      <w:r>
        <w:separator/>
      </w:r>
    </w:p>
  </w:footnote>
  <w:footnote w:type="continuationSeparator" w:id="0">
    <w:p w14:paraId="3DD0F295" w14:textId="77777777" w:rsidR="002F2FDB" w:rsidRDefault="002F2FD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79D4" w14:textId="5CE3338D" w:rsidR="005324B1" w:rsidRPr="00C470E9" w:rsidRDefault="005324B1">
    <w:pPr>
      <w:pStyle w:val="En-tte"/>
      <w:rPr>
        <w:b/>
        <w:bCs/>
        <w:sz w:val="28"/>
        <w:szCs w:val="28"/>
      </w:rPr>
    </w:pPr>
    <w:r w:rsidRPr="00C470E9">
      <w:rPr>
        <w:b/>
        <w:bCs/>
        <w:noProof/>
        <w:sz w:val="28"/>
        <w:szCs w:val="28"/>
        <w:lang w:bidi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12C167" wp14:editId="3B922FB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 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7728C8" id="Rectangle 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  <w:r w:rsidR="00C470E9" w:rsidRPr="00C470E9">
      <w:rPr>
        <w:b/>
        <w:bCs/>
        <w:sz w:val="28"/>
        <w:szCs w:val="28"/>
      </w:rPr>
      <w:t>CHEIKH DIENG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3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4420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4068"/>
    <w:rsid w:val="0020735F"/>
    <w:rsid w:val="002146F8"/>
    <w:rsid w:val="00215593"/>
    <w:rsid w:val="00217917"/>
    <w:rsid w:val="002240AE"/>
    <w:rsid w:val="00225EB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2FDB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E67F2"/>
    <w:rsid w:val="00403149"/>
    <w:rsid w:val="004037EF"/>
    <w:rsid w:val="00405BAD"/>
    <w:rsid w:val="004113D8"/>
    <w:rsid w:val="00416463"/>
    <w:rsid w:val="00423827"/>
    <w:rsid w:val="004258D9"/>
    <w:rsid w:val="00437B8B"/>
    <w:rsid w:val="00465113"/>
    <w:rsid w:val="00467F3F"/>
    <w:rsid w:val="004727C2"/>
    <w:rsid w:val="00476144"/>
    <w:rsid w:val="004838BE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4244"/>
    <w:rsid w:val="0059085F"/>
    <w:rsid w:val="005A459B"/>
    <w:rsid w:val="005A74EC"/>
    <w:rsid w:val="005A7949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3E9"/>
    <w:rsid w:val="00663536"/>
    <w:rsid w:val="006648D4"/>
    <w:rsid w:val="00673F18"/>
    <w:rsid w:val="00676CEB"/>
    <w:rsid w:val="00680432"/>
    <w:rsid w:val="00683A86"/>
    <w:rsid w:val="0069300B"/>
    <w:rsid w:val="006A4C72"/>
    <w:rsid w:val="006D65F8"/>
    <w:rsid w:val="006F28BE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6C67"/>
    <w:rsid w:val="00867081"/>
    <w:rsid w:val="00881C53"/>
    <w:rsid w:val="008978E8"/>
    <w:rsid w:val="008A02C4"/>
    <w:rsid w:val="008A49A0"/>
    <w:rsid w:val="008A6538"/>
    <w:rsid w:val="008D4FC8"/>
    <w:rsid w:val="008D5A80"/>
    <w:rsid w:val="008E193F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1D25"/>
    <w:rsid w:val="00B112B1"/>
    <w:rsid w:val="00B1221A"/>
    <w:rsid w:val="00B204FE"/>
    <w:rsid w:val="00B214C5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B5822"/>
    <w:rsid w:val="00BC0E1A"/>
    <w:rsid w:val="00BC1472"/>
    <w:rsid w:val="00BD2DD6"/>
    <w:rsid w:val="00BD55EE"/>
    <w:rsid w:val="00C0155C"/>
    <w:rsid w:val="00C3233C"/>
    <w:rsid w:val="00C35C81"/>
    <w:rsid w:val="00C3763A"/>
    <w:rsid w:val="00C470E9"/>
    <w:rsid w:val="00C60281"/>
    <w:rsid w:val="00C70DB2"/>
    <w:rsid w:val="00C779DA"/>
    <w:rsid w:val="00C814F7"/>
    <w:rsid w:val="00C81C04"/>
    <w:rsid w:val="00C91B4B"/>
    <w:rsid w:val="00C93DE1"/>
    <w:rsid w:val="00C95D3F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232B"/>
    <w:rsid w:val="00D5184A"/>
    <w:rsid w:val="00D5627D"/>
    <w:rsid w:val="00D6600D"/>
    <w:rsid w:val="00D66CCF"/>
    <w:rsid w:val="00D70757"/>
    <w:rsid w:val="00D728D5"/>
    <w:rsid w:val="00D73C98"/>
    <w:rsid w:val="00D77483"/>
    <w:rsid w:val="00D7797C"/>
    <w:rsid w:val="00D83EA1"/>
    <w:rsid w:val="00D85CA4"/>
    <w:rsid w:val="00DB0B61"/>
    <w:rsid w:val="00DB744D"/>
    <w:rsid w:val="00DD0A60"/>
    <w:rsid w:val="00DD2D34"/>
    <w:rsid w:val="00DD467E"/>
    <w:rsid w:val="00DE136D"/>
    <w:rsid w:val="00DE4136"/>
    <w:rsid w:val="00DE4550"/>
    <w:rsid w:val="00DE6534"/>
    <w:rsid w:val="00DF0F24"/>
    <w:rsid w:val="00DF559B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1BC5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67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itre1">
    <w:name w:val="heading 1"/>
    <w:basedOn w:val="Normal"/>
    <w:link w:val="Titre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nes">
    <w:name w:val="Icônes"/>
    <w:basedOn w:val="Normal"/>
    <w:uiPriority w:val="4"/>
    <w:qFormat/>
    <w:rsid w:val="00BD2DD6"/>
    <w:pPr>
      <w:spacing w:after="20"/>
      <w:jc w:val="center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i\AppData\Roaming\Microsoft\Templates\C.V.%20&#233;tudiant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CDE13D7F64EAE8C1584F6381299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84DD1C-C36D-410A-97CB-7C40B20BE24A}"/>
      </w:docPartPr>
      <w:docPartBody>
        <w:p w:rsidR="00DE5D53" w:rsidRDefault="00641527">
          <w:pPr>
            <w:pStyle w:val="7ECCDE13D7F64EAE8C1584F63812998B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DC6BFF2290374956A852C2CEA4766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C4614-4506-4C64-ADE6-C2D3BD4FAA2F}"/>
      </w:docPartPr>
      <w:docPartBody>
        <w:p w:rsidR="00DE5D53" w:rsidRDefault="00641527">
          <w:pPr>
            <w:pStyle w:val="DC6BFF2290374956A852C2CEA47661E2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86095E8EDA56440A8F056B0653492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F0556E-5086-4D4F-A6D7-CED291C9D7CE}"/>
      </w:docPartPr>
      <w:docPartBody>
        <w:p w:rsidR="00DE5D53" w:rsidRDefault="00641527">
          <w:pPr>
            <w:pStyle w:val="86095E8EDA56440A8F056B0653492F5D"/>
          </w:pPr>
          <w:r w:rsidRPr="009D0878">
            <w:rPr>
              <w:lang w:bidi="fr-FR"/>
            </w:rPr>
            <w:t>E-mail</w:t>
          </w:r>
        </w:p>
      </w:docPartBody>
    </w:docPart>
    <w:docPart>
      <w:docPartPr>
        <w:name w:val="6A89EEB94D3040C6AE173C38F6C3E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2AD09-DCFD-4D16-8445-3BB265A05EEB}"/>
      </w:docPartPr>
      <w:docPartBody>
        <w:p w:rsidR="00DE5D53" w:rsidRDefault="00641527">
          <w:pPr>
            <w:pStyle w:val="6A89EEB94D3040C6AE173C38F6C3E21B"/>
          </w:pPr>
          <w:r w:rsidRPr="009D0878">
            <w:rPr>
              <w:lang w:bidi="fr-FR"/>
            </w:rPr>
            <w:t>Profil LinkedIn</w:t>
          </w:r>
        </w:p>
      </w:docPartBody>
    </w:docPart>
    <w:docPart>
      <w:docPartPr>
        <w:name w:val="4BE49282BD274AA4BD4005C8CF3155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9F34C-876D-4316-9CE2-B663D26ED2C8}"/>
      </w:docPartPr>
      <w:docPartBody>
        <w:p w:rsidR="00DE5D53" w:rsidRDefault="00641527">
          <w:pPr>
            <w:pStyle w:val="4BE49282BD274AA4BD4005C8CF31552E"/>
          </w:pPr>
          <w:r w:rsidRPr="009D0878">
            <w:rPr>
              <w:lang w:bidi="fr-FR"/>
            </w:rPr>
            <w:t>Twitter/Blog/Portfolio</w:t>
          </w:r>
        </w:p>
      </w:docPartBody>
    </w:docPart>
    <w:docPart>
      <w:docPartPr>
        <w:name w:val="2BCC318FCFF246A38C6D143A3B19E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68BE90-550C-4468-AEA0-B949D499F946}"/>
      </w:docPartPr>
      <w:docPartBody>
        <w:p w:rsidR="00DE5D53" w:rsidRDefault="00641527">
          <w:pPr>
            <w:pStyle w:val="2BCC318FCFF246A38C6D143A3B19EBA4"/>
          </w:pPr>
          <w:r w:rsidRPr="00D85CA4">
            <w:rPr>
              <w:lang w:bidi="fr-FR"/>
            </w:rPr>
            <w:t>Objectif</w:t>
          </w:r>
        </w:p>
      </w:docPartBody>
    </w:docPart>
    <w:docPart>
      <w:docPartPr>
        <w:name w:val="BF2E78837D5941EBBCBEC8EB2E638C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10D366-DACD-45B8-B026-D05A51A3D587}"/>
      </w:docPartPr>
      <w:docPartBody>
        <w:p w:rsidR="00DE5D53" w:rsidRDefault="00641527">
          <w:pPr>
            <w:pStyle w:val="BF2E78837D5941EBBCBEC8EB2E638C24"/>
          </w:pPr>
          <w:r w:rsidRPr="00565B06">
            <w:rPr>
              <w:lang w:bidi="fr-FR"/>
            </w:rPr>
            <w:t>Formation</w:t>
          </w:r>
        </w:p>
      </w:docPartBody>
    </w:docPart>
    <w:docPart>
      <w:docPartPr>
        <w:name w:val="256511BB9DDC41B39BE1C433623F48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D6D988-4E09-498B-BDB2-A92D10F7EAB2}"/>
      </w:docPartPr>
      <w:docPartBody>
        <w:p w:rsidR="00DE5D53" w:rsidRDefault="00641527">
          <w:pPr>
            <w:pStyle w:val="256511BB9DDC41B39BE1C433623F4859"/>
          </w:pPr>
          <w:r w:rsidRPr="00565B06">
            <w:rPr>
              <w:lang w:bidi="fr-FR"/>
            </w:rPr>
            <w:t>Expérience</w:t>
          </w:r>
        </w:p>
      </w:docPartBody>
    </w:docPart>
    <w:docPart>
      <w:docPartPr>
        <w:name w:val="97E2CF382CC6407C92925B07FD729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3CA924-D6F2-4D5F-9D93-DAE85F38AEA2}"/>
      </w:docPartPr>
      <w:docPartBody>
        <w:p w:rsidR="00DE5D53" w:rsidRDefault="00641527">
          <w:pPr>
            <w:pStyle w:val="97E2CF382CC6407C92925B07FD72910A"/>
          </w:pPr>
          <w:r w:rsidRPr="00565B06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7"/>
    <w:rsid w:val="002D5C39"/>
    <w:rsid w:val="00641527"/>
    <w:rsid w:val="007F3A65"/>
    <w:rsid w:val="00A81A63"/>
    <w:rsid w:val="00B511D2"/>
    <w:rsid w:val="00D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CCDE13D7F64EAE8C1584F63812998B">
    <w:name w:val="7ECCDE13D7F64EAE8C1584F63812998B"/>
  </w:style>
  <w:style w:type="paragraph" w:customStyle="1" w:styleId="DC6BFF2290374956A852C2CEA47661E2">
    <w:name w:val="DC6BFF2290374956A852C2CEA47661E2"/>
  </w:style>
  <w:style w:type="paragraph" w:customStyle="1" w:styleId="86095E8EDA56440A8F056B0653492F5D">
    <w:name w:val="86095E8EDA56440A8F056B0653492F5D"/>
  </w:style>
  <w:style w:type="paragraph" w:customStyle="1" w:styleId="6A89EEB94D3040C6AE173C38F6C3E21B">
    <w:name w:val="6A89EEB94D3040C6AE173C38F6C3E21B"/>
  </w:style>
  <w:style w:type="paragraph" w:customStyle="1" w:styleId="4BE49282BD274AA4BD4005C8CF31552E">
    <w:name w:val="4BE49282BD274AA4BD4005C8CF31552E"/>
  </w:style>
  <w:style w:type="paragraph" w:customStyle="1" w:styleId="2BCC318FCFF246A38C6D143A3B19EBA4">
    <w:name w:val="2BCC318FCFF246A38C6D143A3B19EBA4"/>
  </w:style>
  <w:style w:type="paragraph" w:customStyle="1" w:styleId="BF2E78837D5941EBBCBEC8EB2E638C24">
    <w:name w:val="BF2E78837D5941EBBCBEC8EB2E638C24"/>
  </w:style>
  <w:style w:type="character" w:styleId="Accentuation">
    <w:name w:val="Emphasis"/>
    <w:basedOn w:val="Policepardfau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56511BB9DDC41B39BE1C433623F4859">
    <w:name w:val="256511BB9DDC41B39BE1C433623F4859"/>
  </w:style>
  <w:style w:type="paragraph" w:customStyle="1" w:styleId="97E2CF382CC6407C92925B07FD72910A">
    <w:name w:val="97E2CF382CC6407C92925B07FD729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 rue Alexandre Roche</CompanyAddress>
  <CompanyPhone>0652452275</CompanyPhone>
  <CompanyFax/>
  <CompanyEmail>Cheikhdou40@gmail.com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étudiant (conception moderne)</Template>
  <TotalTime>0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2021-12-26T14:52:00Z</dcterms:created>
  <dcterms:modified xsi:type="dcterms:W3CDTF">2022-01-08T11:42:00Z</dcterms:modified>
  <cp:category/>
  <cp:contentStatus>Instagram : Cheiikh Dieng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